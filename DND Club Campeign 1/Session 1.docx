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E8E" w:rsidRDefault="009B5462" w:rsidP="009B5462">
      <w:pPr>
        <w:pStyle w:val="Title"/>
      </w:pPr>
      <w:r>
        <w:t>Session 1</w:t>
      </w:r>
    </w:p>
    <w:p w:rsidR="009B5462" w:rsidRDefault="009B5462" w:rsidP="009B5462">
      <w:pPr>
        <w:pStyle w:val="Heading1"/>
      </w:pPr>
      <w:r>
        <w:t xml:space="preserve">Setting: </w:t>
      </w:r>
      <w:proofErr w:type="spellStart"/>
      <w:r>
        <w:t>Nulvac</w:t>
      </w:r>
      <w:proofErr w:type="spellEnd"/>
    </w:p>
    <w:p w:rsidR="009B5462" w:rsidRDefault="009B5462" w:rsidP="009B5462">
      <w:proofErr w:type="spellStart"/>
      <w:r>
        <w:t>Nulvac</w:t>
      </w:r>
      <w:proofErr w:type="spellEnd"/>
      <w:r>
        <w:t xml:space="preserve"> is a medium sized western town in the nation of </w:t>
      </w:r>
      <w:proofErr w:type="spellStart"/>
      <w:r>
        <w:t>Benko</w:t>
      </w:r>
      <w:proofErr w:type="spellEnd"/>
      <w:r>
        <w:t xml:space="preserve">. To its west are the </w:t>
      </w:r>
      <w:proofErr w:type="spellStart"/>
      <w:r>
        <w:t>Grandwall</w:t>
      </w:r>
      <w:proofErr w:type="spellEnd"/>
      <w:r>
        <w:t xml:space="preserve"> Mountains and beyond that the land is largely unexplored. </w:t>
      </w:r>
      <w:r w:rsidR="004D5438">
        <w:t xml:space="preserve">To the north is the Outlaw River which provides water and some shipping routes to the city. To the east is the city of Woodhaven. </w:t>
      </w:r>
    </w:p>
    <w:p w:rsidR="004D5438" w:rsidRDefault="004D5438" w:rsidP="009B5462"/>
    <w:p w:rsidR="004D5438" w:rsidRDefault="004D5438" w:rsidP="009B5462">
      <w:proofErr w:type="spellStart"/>
      <w:r>
        <w:t>Nulvac</w:t>
      </w:r>
      <w:proofErr w:type="spellEnd"/>
      <w:r>
        <w:t xml:space="preserve"> is known for its industry. Being a trade city near the </w:t>
      </w:r>
      <w:proofErr w:type="spellStart"/>
      <w:r>
        <w:t>Grandwalls</w:t>
      </w:r>
      <w:proofErr w:type="spellEnd"/>
      <w:r>
        <w:t xml:space="preserve">, it sees much of the ore mined and firs trapped in by those who brave the mountains. The Order of Truth has a particular interest in </w:t>
      </w:r>
      <w:r w:rsidR="00EF7DC7">
        <w:t xml:space="preserve">the city for </w:t>
      </w:r>
      <w:proofErr w:type="spellStart"/>
      <w:r w:rsidR="00EF7DC7">
        <w:t>numenera</w:t>
      </w:r>
      <w:proofErr w:type="spellEnd"/>
      <w:r w:rsidR="00EF7DC7">
        <w:t xml:space="preserve"> that pass through it in the hands of those who have ventured out. </w:t>
      </w:r>
    </w:p>
    <w:p w:rsidR="00EF7DC7" w:rsidRDefault="00EF7DC7" w:rsidP="009B5462"/>
    <w:p w:rsidR="00EF7DC7" w:rsidRDefault="00EF7DC7" w:rsidP="009B5462">
      <w:r>
        <w:t xml:space="preserve">The inner portion of the city is walled and contains many of the smelters, hide tanners, and other industrial buildings that keep the city alive, as well as the downtown and a number of inns and taverns there to cater to the mountain men coming back to sell their goods. Beyond the walls, houses and other buildings sprawl for </w:t>
      </w:r>
      <w:proofErr w:type="gramStart"/>
      <w:r>
        <w:t>a ways</w:t>
      </w:r>
      <w:proofErr w:type="gramEnd"/>
      <w:r>
        <w:t xml:space="preserve">, a clear marker that the city has grown up since their construction. </w:t>
      </w:r>
    </w:p>
    <w:p w:rsidR="00027968" w:rsidRDefault="00027968" w:rsidP="009B5462"/>
    <w:p w:rsidR="00027968" w:rsidRPr="009B5462" w:rsidRDefault="00027968" w:rsidP="009B5462">
      <w:r>
        <w:t xml:space="preserve">Many people here speak a local language, </w:t>
      </w:r>
      <w:proofErr w:type="spellStart"/>
      <w:r>
        <w:t>Hestan</w:t>
      </w:r>
      <w:proofErr w:type="spellEnd"/>
      <w:r>
        <w:t xml:space="preserve">, and worship an old religion, </w:t>
      </w:r>
      <w:proofErr w:type="spellStart"/>
      <w:r>
        <w:t>Heatanism</w:t>
      </w:r>
      <w:proofErr w:type="spellEnd"/>
      <w:r>
        <w:t>.</w:t>
      </w:r>
    </w:p>
    <w:p w:rsidR="009B5462" w:rsidRDefault="009B5462" w:rsidP="009B5462">
      <w:pPr>
        <w:pStyle w:val="Heading2"/>
      </w:pPr>
      <w:proofErr w:type="spellStart"/>
      <w:r>
        <w:t>Benko</w:t>
      </w:r>
      <w:proofErr w:type="spellEnd"/>
    </w:p>
    <w:p w:rsidR="009B5462" w:rsidRDefault="00EF7DC7" w:rsidP="009B5462">
      <w:r>
        <w:t xml:space="preserve">The country of </w:t>
      </w:r>
      <w:proofErr w:type="spellStart"/>
      <w:r>
        <w:t>Benko</w:t>
      </w:r>
      <w:proofErr w:type="spellEnd"/>
      <w:r>
        <w:t xml:space="preserve"> is a frontier nation. It has no official western neighbor, only unexplored land. Civilization has yet to take hold in much of the nation and </w:t>
      </w:r>
      <w:r w:rsidR="002A3EEF">
        <w:t xml:space="preserve">its western reaches see as many legends and rumors as official reports. It is ruled from the City of Glass near its eastern border. On its western front, it bleeds into the </w:t>
      </w:r>
      <w:proofErr w:type="spellStart"/>
      <w:r w:rsidR="002A3EEF">
        <w:t>Grandwall</w:t>
      </w:r>
      <w:proofErr w:type="spellEnd"/>
      <w:r w:rsidR="002A3EEF">
        <w:t xml:space="preserve"> Mountains.</w:t>
      </w:r>
    </w:p>
    <w:p w:rsidR="002A3EEF" w:rsidRDefault="002A3EEF" w:rsidP="002A3EEF">
      <w:pPr>
        <w:pStyle w:val="Heading2"/>
      </w:pPr>
      <w:r>
        <w:t>The Barrel Burrow</w:t>
      </w:r>
    </w:p>
    <w:p w:rsidR="002A3EEF" w:rsidRDefault="002A3EEF" w:rsidP="002A3EEF">
      <w:r>
        <w:t xml:space="preserve">One of the taverns near the middle of the city. It’s owned by Bliss and is rather well kept up. It occasionally gets rowdy when the mountain men come through, but any outright fights are “escorted” outside by </w:t>
      </w:r>
      <w:r w:rsidR="00BA6EF8">
        <w:t xml:space="preserve">Bliss. Rooms above the bar run 2 shins per night and house 4. </w:t>
      </w:r>
    </w:p>
    <w:p w:rsidR="00BA6EF8" w:rsidRPr="00BA6EF8" w:rsidRDefault="00BA6EF8" w:rsidP="002A3EEF">
      <w:r>
        <w:rPr>
          <w:i/>
        </w:rPr>
        <w:t>Hook: a drunk fur trapper mentioned a door he found in the mountains. He can be found in the Market.</w:t>
      </w:r>
    </w:p>
    <w:p w:rsidR="002A3EEF" w:rsidRDefault="002A3EEF" w:rsidP="002A3EEF">
      <w:pPr>
        <w:pStyle w:val="Heading2"/>
      </w:pPr>
      <w:r>
        <w:t>The Amber Chapple</w:t>
      </w:r>
    </w:p>
    <w:p w:rsidR="002A3EEF" w:rsidRDefault="00BA6EF8" w:rsidP="002A3EEF">
      <w:r>
        <w:t>This place doesn’t look like a church. It looks like a gray stone workshop with a few of the church’s emblems put up, and that’s because it is. The Presence of the Order is recent in this town and parts of the building are</w:t>
      </w:r>
      <w:r w:rsidR="006937F5">
        <w:t xml:space="preserve"> still seeing renovation. The two</w:t>
      </w:r>
      <w:r>
        <w:t xml:space="preserve"> priests who staff it for the time being are named Ella and Rask. </w:t>
      </w:r>
    </w:p>
    <w:p w:rsidR="00BA6EF8" w:rsidRPr="00BA6EF8" w:rsidRDefault="0070766A" w:rsidP="002A3EEF">
      <w:pPr>
        <w:rPr>
          <w:i/>
        </w:rPr>
      </w:pPr>
      <w:r>
        <w:rPr>
          <w:i/>
        </w:rPr>
        <w:t xml:space="preserve">Hook: </w:t>
      </w:r>
      <w:r w:rsidR="008F0001">
        <w:rPr>
          <w:i/>
        </w:rPr>
        <w:t xml:space="preserve">[Half Scrapped] </w:t>
      </w:r>
      <w:r>
        <w:rPr>
          <w:i/>
        </w:rPr>
        <w:t xml:space="preserve">The construction of the chapel </w:t>
      </w:r>
      <w:r w:rsidR="008F0001">
        <w:rPr>
          <w:i/>
        </w:rPr>
        <w:t>is seeing unexpected setbacks.</w:t>
      </w:r>
    </w:p>
    <w:p w:rsidR="002A3EEF" w:rsidRDefault="002A3EEF" w:rsidP="002A3EEF">
      <w:pPr>
        <w:pStyle w:val="Heading2"/>
      </w:pPr>
      <w:r>
        <w:lastRenderedPageBreak/>
        <w:t>The Triangle Market</w:t>
      </w:r>
    </w:p>
    <w:p w:rsidR="002A3EEF" w:rsidRDefault="00BA6EF8" w:rsidP="002A3EEF">
      <w:r>
        <w:t>Named for the fact that from a bird’s eye view it’s a triangle with three arterial roads intersecting in it. This is the main trading hub of the city. It contains stalls toward the middle, lined with more permanent vendors around the perimeter.</w:t>
      </w:r>
    </w:p>
    <w:p w:rsidR="00BA6EF8" w:rsidRPr="00722BDD" w:rsidRDefault="00BA6EF8" w:rsidP="002A3EEF">
      <w:r>
        <w:rPr>
          <w:i/>
        </w:rPr>
        <w:t>Hook: Can find a fur trapper here who found a door in the mountains, if</w:t>
      </w:r>
      <w:r w:rsidR="00722BDD">
        <w:rPr>
          <w:i/>
        </w:rPr>
        <w:t xml:space="preserve"> haven’t talked to the Garrison, a merchant may mention the presence of the raiders to the west.</w:t>
      </w:r>
    </w:p>
    <w:p w:rsidR="002A3EEF" w:rsidRDefault="002A3EEF" w:rsidP="002A3EEF">
      <w:pPr>
        <w:pStyle w:val="Heading2"/>
      </w:pPr>
      <w:r>
        <w:t>The Garrison</w:t>
      </w:r>
    </w:p>
    <w:p w:rsidR="002A3EEF" w:rsidRDefault="00722BDD" w:rsidP="002A3EEF">
      <w:r>
        <w:t xml:space="preserve">Because the town is so close to the unsettled lands, it has a robust city guard who man the walls and patrol the town. The sheriff is </w:t>
      </w:r>
      <w:proofErr w:type="spellStart"/>
      <w:r>
        <w:t>Sonto</w:t>
      </w:r>
      <w:proofErr w:type="spellEnd"/>
      <w:r>
        <w:t>. Most of the guards are very well trained and commanded from this building, as well as housed.</w:t>
      </w:r>
    </w:p>
    <w:p w:rsidR="00722BDD" w:rsidRDefault="00722BDD" w:rsidP="002A3EEF">
      <w:pPr>
        <w:rPr>
          <w:i/>
        </w:rPr>
      </w:pPr>
      <w:r>
        <w:rPr>
          <w:i/>
        </w:rPr>
        <w:t>Hook: Guards have heard reports of a large raiding band to the west but nobody had been able to figure out where they are coming from.</w:t>
      </w:r>
    </w:p>
    <w:p w:rsidR="009F64B7" w:rsidRDefault="009F64B7" w:rsidP="009F64B7">
      <w:pPr>
        <w:pStyle w:val="Heading2"/>
      </w:pPr>
      <w:r>
        <w:t>Mayor’s Mansion</w:t>
      </w:r>
    </w:p>
    <w:p w:rsidR="009F64B7" w:rsidRDefault="0070766A" w:rsidP="009F64B7">
      <w:r>
        <w:t xml:space="preserve">It’s a gray stone building like many of the others in this town, but three stories tall and accented with red banners and curtains. It’s the largest residential building in the city with a well kempt courtyard out front. It is owned by Mayor </w:t>
      </w:r>
      <w:proofErr w:type="spellStart"/>
      <w:r>
        <w:t>Oslow</w:t>
      </w:r>
      <w:proofErr w:type="spellEnd"/>
      <w:r>
        <w:t>.</w:t>
      </w:r>
    </w:p>
    <w:p w:rsidR="0070766A" w:rsidRDefault="0070766A" w:rsidP="009F64B7"/>
    <w:p w:rsidR="0070766A" w:rsidRPr="009F64B7" w:rsidRDefault="0070766A" w:rsidP="009F64B7">
      <w:r>
        <w:t>The elite guardsmen do not allow anyone into the building without official documentation.</w:t>
      </w:r>
    </w:p>
    <w:p w:rsidR="002A3EEF" w:rsidRDefault="009F64B7" w:rsidP="009F64B7">
      <w:pPr>
        <w:pStyle w:val="Heading1"/>
      </w:pPr>
      <w:r>
        <w:t>Characters</w:t>
      </w:r>
    </w:p>
    <w:p w:rsidR="009F64B7" w:rsidRDefault="009F64B7" w:rsidP="009F64B7">
      <w:pPr>
        <w:pStyle w:val="Heading2"/>
      </w:pPr>
      <w:r>
        <w:t>Bliss (Barkeep)</w:t>
      </w:r>
    </w:p>
    <w:p w:rsidR="009F64B7" w:rsidRDefault="008F15EF" w:rsidP="009F64B7">
      <w:r>
        <w:t xml:space="preserve">Bliss is a surly and feared woman with a gruff Cockneyish accent. She enjoys watching things get heated in her bar, but not out of control. That’s why she has Brux, the largest </w:t>
      </w:r>
      <w:proofErr w:type="spellStart"/>
      <w:r>
        <w:t>seskii</w:t>
      </w:r>
      <w:proofErr w:type="spellEnd"/>
      <w:r>
        <w:t xml:space="preserve"> anyone has ever seen who helps her keep the peace.</w:t>
      </w:r>
    </w:p>
    <w:p w:rsidR="009F64B7" w:rsidRDefault="009F64B7" w:rsidP="009F64B7">
      <w:pPr>
        <w:pStyle w:val="Heading2"/>
      </w:pPr>
      <w:r>
        <w:t>Ella (Order of Truth)</w:t>
      </w:r>
    </w:p>
    <w:p w:rsidR="009F64B7" w:rsidRDefault="009F64B7" w:rsidP="009F64B7"/>
    <w:p w:rsidR="009F64B7" w:rsidRDefault="009F64B7" w:rsidP="009F64B7">
      <w:pPr>
        <w:pStyle w:val="Heading2"/>
      </w:pPr>
      <w:r>
        <w:t>Rask (Order of Truth)</w:t>
      </w:r>
    </w:p>
    <w:p w:rsidR="009F64B7" w:rsidRDefault="009F64B7" w:rsidP="009F64B7"/>
    <w:p w:rsidR="009F64B7" w:rsidRDefault="009F64B7" w:rsidP="009F64B7">
      <w:pPr>
        <w:pStyle w:val="Heading2"/>
      </w:pPr>
      <w:proofErr w:type="spellStart"/>
      <w:r>
        <w:t>Sonto</w:t>
      </w:r>
      <w:proofErr w:type="spellEnd"/>
      <w:r>
        <w:t xml:space="preserve"> (</w:t>
      </w:r>
      <w:proofErr w:type="spellStart"/>
      <w:r>
        <w:t>Sherif</w:t>
      </w:r>
      <w:proofErr w:type="spellEnd"/>
      <w:r>
        <w:t>)</w:t>
      </w:r>
    </w:p>
    <w:p w:rsidR="009F64B7" w:rsidRDefault="009F64B7" w:rsidP="009F64B7"/>
    <w:p w:rsidR="009F64B7" w:rsidRDefault="0070766A" w:rsidP="0070766A">
      <w:pPr>
        <w:pStyle w:val="Heading2"/>
      </w:pPr>
      <w:proofErr w:type="spellStart"/>
      <w:r>
        <w:t>Oslow</w:t>
      </w:r>
      <w:proofErr w:type="spellEnd"/>
      <w:r>
        <w:t xml:space="preserve"> (Mayor)</w:t>
      </w:r>
    </w:p>
    <w:p w:rsidR="0070766A" w:rsidRDefault="0070766A" w:rsidP="0070766A"/>
    <w:p w:rsidR="0087168F" w:rsidRDefault="0087168F" w:rsidP="0087168F">
      <w:pPr>
        <w:pStyle w:val="Heading2"/>
      </w:pPr>
      <w:proofErr w:type="spellStart"/>
      <w:r>
        <w:t>Hasgerbal</w:t>
      </w:r>
      <w:proofErr w:type="spellEnd"/>
      <w:r>
        <w:t xml:space="preserve"> (</w:t>
      </w:r>
      <w:proofErr w:type="spellStart"/>
      <w:r>
        <w:t>Hestan</w:t>
      </w:r>
      <w:proofErr w:type="spellEnd"/>
      <w:r>
        <w:t xml:space="preserve"> Priest Disguised as Guard)</w:t>
      </w:r>
      <w:r w:rsidR="008F0001">
        <w:t xml:space="preserve"> (X)</w:t>
      </w:r>
    </w:p>
    <w:p w:rsidR="0087168F" w:rsidRDefault="0087168F" w:rsidP="0087168F"/>
    <w:p w:rsidR="0087168F" w:rsidRDefault="0087168F" w:rsidP="0087168F">
      <w:pPr>
        <w:pStyle w:val="Heading2"/>
      </w:pPr>
      <w:proofErr w:type="spellStart"/>
      <w:r>
        <w:lastRenderedPageBreak/>
        <w:t>Gano</w:t>
      </w:r>
      <w:proofErr w:type="spellEnd"/>
      <w:r>
        <w:t xml:space="preserve"> (Refinery Tycoon)</w:t>
      </w:r>
      <w:r w:rsidR="008F0001">
        <w:t xml:space="preserve"> (X)</w:t>
      </w:r>
    </w:p>
    <w:p w:rsidR="008F0001" w:rsidRDefault="008F0001" w:rsidP="008F0001"/>
    <w:p w:rsidR="008F0001" w:rsidRPr="008F0001" w:rsidRDefault="008F0001" w:rsidP="008F0001">
      <w:pPr>
        <w:pStyle w:val="Heading2"/>
      </w:pPr>
      <w:r>
        <w:t>Zin (sister of mayor) (X)</w:t>
      </w:r>
    </w:p>
    <w:p w:rsidR="0087168F" w:rsidRPr="0087168F" w:rsidRDefault="0087168F" w:rsidP="0087168F"/>
    <w:p w:rsidR="0070766A" w:rsidRDefault="0070766A" w:rsidP="0070766A">
      <w:pPr>
        <w:pStyle w:val="Heading1"/>
      </w:pPr>
      <w:r>
        <w:t>The Seed Vault</w:t>
      </w:r>
    </w:p>
    <w:p w:rsidR="0070766A" w:rsidRDefault="006937F5" w:rsidP="006937F5">
      <w:pPr>
        <w:pStyle w:val="Heading2"/>
      </w:pPr>
      <w:r>
        <w:t>The Fur Trader</w:t>
      </w:r>
    </w:p>
    <w:p w:rsidR="006937F5" w:rsidRDefault="008F15EF" w:rsidP="006937F5">
      <w:r>
        <w:t xml:space="preserve">A Burley man is in town selling his furs. His name is </w:t>
      </w:r>
      <w:proofErr w:type="spellStart"/>
      <w:r>
        <w:t>Hunick</w:t>
      </w:r>
      <w:proofErr w:type="spellEnd"/>
      <w:r>
        <w:t xml:space="preserve">. He may be found at the bar or the market. He informs the party that while he was out trapping one day he stumbled upon a huge steel door in the mountains. </w:t>
      </w:r>
      <w:r w:rsidR="00E310E2">
        <w:t xml:space="preserve">Offers to escort the party to it on his next trip back to the mountains the next day, in exchange for protection. </w:t>
      </w:r>
      <w:r>
        <w:t xml:space="preserve"> </w:t>
      </w:r>
    </w:p>
    <w:p w:rsidR="006937F5" w:rsidRDefault="006937F5" w:rsidP="006937F5">
      <w:pPr>
        <w:pStyle w:val="Heading2"/>
      </w:pPr>
      <w:r>
        <w:t>Journey to the Mountains</w:t>
      </w:r>
    </w:p>
    <w:p w:rsidR="006937F5" w:rsidRDefault="00E310E2" w:rsidP="006937F5">
      <w:r>
        <w:t xml:space="preserve">Reaching the Door is a </w:t>
      </w:r>
      <w:proofErr w:type="gramStart"/>
      <w:r>
        <w:t>three day</w:t>
      </w:r>
      <w:proofErr w:type="gramEnd"/>
      <w:r>
        <w:t xml:space="preserve"> journey. During one day, the Party is set upon by broken hounds. </w:t>
      </w:r>
    </w:p>
    <w:p w:rsidR="00E310E2" w:rsidRDefault="00E310E2" w:rsidP="006937F5"/>
    <w:p w:rsidR="00E310E2" w:rsidRDefault="00E310E2" w:rsidP="00E310E2">
      <w:pPr>
        <w:pStyle w:val="NoSpacing"/>
      </w:pPr>
      <w:r>
        <w:t>Encounter</w:t>
      </w:r>
    </w:p>
    <w:p w:rsidR="00E310E2" w:rsidRDefault="00E310E2" w:rsidP="00E310E2"/>
    <w:p w:rsidR="00E310E2" w:rsidRDefault="00E310E2" w:rsidP="00E310E2"/>
    <w:p w:rsidR="00E310E2" w:rsidRPr="00E310E2" w:rsidRDefault="00E310E2" w:rsidP="00E310E2">
      <w:r>
        <w:t xml:space="preserve">At the door, </w:t>
      </w:r>
      <w:proofErr w:type="spellStart"/>
      <w:r>
        <w:t>Hunik</w:t>
      </w:r>
      <w:proofErr w:type="spellEnd"/>
      <w:r>
        <w:t xml:space="preserve"> thanks them for protecting him and continues on his way into the mountains.</w:t>
      </w:r>
    </w:p>
    <w:p w:rsidR="006937F5" w:rsidRDefault="006937F5" w:rsidP="006937F5">
      <w:pPr>
        <w:pStyle w:val="Heading2"/>
      </w:pPr>
      <w:r>
        <w:t>A Door in the Mountainside</w:t>
      </w:r>
    </w:p>
    <w:p w:rsidR="006937F5" w:rsidRDefault="00E310E2" w:rsidP="006937F5">
      <w:r>
        <w:t>Beside the door is a device. Placing things in front of it causes a green light to scan over it. The machine has a leaf symbol and will only activate if presented with a plant. When activated, the massive door in the mountains opens, revealing a darkened staircase down into the earth that extends far beyond human sight.</w:t>
      </w:r>
    </w:p>
    <w:p w:rsidR="006937F5" w:rsidRDefault="006937F5" w:rsidP="006937F5">
      <w:pPr>
        <w:pStyle w:val="Heading2"/>
      </w:pPr>
      <w:r>
        <w:t>Inside the Vault</w:t>
      </w:r>
    </w:p>
    <w:p w:rsidR="006937F5" w:rsidRDefault="006937F5" w:rsidP="006937F5">
      <w:pPr>
        <w:pStyle w:val="Heading3"/>
      </w:pPr>
      <w:r>
        <w:t>1: Entrance Room</w:t>
      </w:r>
    </w:p>
    <w:p w:rsidR="006937F5" w:rsidRDefault="006937F5" w:rsidP="006937F5"/>
    <w:p w:rsidR="006937F5" w:rsidRDefault="006937F5" w:rsidP="006937F5">
      <w:pPr>
        <w:pStyle w:val="Heading3"/>
      </w:pPr>
      <w:r>
        <w:t>2: Generator Room</w:t>
      </w:r>
    </w:p>
    <w:p w:rsidR="006937F5" w:rsidRDefault="006937F5" w:rsidP="006937F5"/>
    <w:p w:rsidR="006937F5" w:rsidRDefault="006937F5" w:rsidP="006937F5">
      <w:pPr>
        <w:pStyle w:val="Heading3"/>
      </w:pPr>
      <w:r>
        <w:t xml:space="preserve">3: </w:t>
      </w:r>
      <w:proofErr w:type="spellStart"/>
      <w:r>
        <w:t>Chryo</w:t>
      </w:r>
      <w:proofErr w:type="spellEnd"/>
      <w:r>
        <w:t xml:space="preserve"> Room</w:t>
      </w:r>
    </w:p>
    <w:p w:rsidR="006937F5" w:rsidRDefault="006937F5" w:rsidP="006937F5"/>
    <w:p w:rsidR="006937F5" w:rsidRDefault="006937F5" w:rsidP="006937F5">
      <w:pPr>
        <w:pStyle w:val="Heading3"/>
      </w:pPr>
      <w:r>
        <w:t>4: Main Hallway</w:t>
      </w:r>
    </w:p>
    <w:p w:rsidR="006937F5" w:rsidRDefault="006937F5" w:rsidP="006937F5"/>
    <w:p w:rsidR="006937F5" w:rsidRDefault="006937F5" w:rsidP="006937F5">
      <w:pPr>
        <w:pStyle w:val="Heading3"/>
      </w:pPr>
      <w:r>
        <w:lastRenderedPageBreak/>
        <w:t>5: Storeroom</w:t>
      </w:r>
    </w:p>
    <w:p w:rsidR="006937F5" w:rsidRDefault="006937F5" w:rsidP="006937F5"/>
    <w:p w:rsidR="006937F5" w:rsidRDefault="006937F5" w:rsidP="006937F5">
      <w:pPr>
        <w:pStyle w:val="Heading3"/>
      </w:pPr>
      <w:r>
        <w:t>6: Research Room</w:t>
      </w:r>
    </w:p>
    <w:p w:rsidR="006937F5" w:rsidRDefault="006937F5" w:rsidP="006937F5"/>
    <w:p w:rsidR="006937F5" w:rsidRDefault="006937F5" w:rsidP="006937F5">
      <w:pPr>
        <w:pStyle w:val="Heading3"/>
      </w:pPr>
      <w:r>
        <w:t>7: Cold Storage</w:t>
      </w:r>
    </w:p>
    <w:p w:rsidR="006937F5" w:rsidRPr="006937F5" w:rsidRDefault="006937F5" w:rsidP="006937F5"/>
    <w:p w:rsidR="0070766A" w:rsidRDefault="008C71FB" w:rsidP="0070766A">
      <w:pPr>
        <w:pStyle w:val="Heading1"/>
      </w:pPr>
      <w:r>
        <w:t>The Rolling Fortress</w:t>
      </w:r>
    </w:p>
    <w:p w:rsidR="008F0001" w:rsidRPr="008F0001" w:rsidRDefault="008F0001" w:rsidP="008F0001">
      <w:proofErr w:type="spellStart"/>
      <w:r>
        <w:t>Nulvac</w:t>
      </w:r>
      <w:proofErr w:type="spellEnd"/>
      <w:r>
        <w:t xml:space="preserve"> has been having some problems with a group of raiders that have been attacking caravans and wagons to the west of town, between </w:t>
      </w:r>
      <w:proofErr w:type="spellStart"/>
      <w:r>
        <w:t>Nulvac</w:t>
      </w:r>
      <w:proofErr w:type="spellEnd"/>
      <w:r>
        <w:t xml:space="preserve"> and the mountains. They are highly mobile and the guards have been trying to fight them back for a while but nobody can seem to track down their base or figure out where they are coming from. </w:t>
      </w:r>
    </w:p>
    <w:p w:rsidR="008C71FB" w:rsidRDefault="00E56A74" w:rsidP="00E56A74">
      <w:pPr>
        <w:pStyle w:val="Heading2"/>
      </w:pPr>
      <w:r>
        <w:t>Tracking the Raiders</w:t>
      </w:r>
    </w:p>
    <w:p w:rsidR="00E56A74" w:rsidRDefault="008F0001" w:rsidP="00E56A74">
      <w:r>
        <w:t xml:space="preserve">There are </w:t>
      </w:r>
      <w:proofErr w:type="spellStart"/>
      <w:r>
        <w:t>may</w:t>
      </w:r>
      <w:proofErr w:type="spellEnd"/>
      <w:r>
        <w:t xml:space="preserve"> ways to track down the raiders. The PCs could make a fake caravan and use it as bate. They may also find an irritated merchant that can sell (or give) them a tracking beacon to </w:t>
      </w:r>
      <w:r w:rsidR="002A4138">
        <w:t>track one of their vehicles back to base. They can also find tracks in the wilderness to the West. Any other reasonable option will also be allowed.</w:t>
      </w:r>
    </w:p>
    <w:p w:rsidR="002A4138" w:rsidRDefault="002A4138" w:rsidP="00E56A74"/>
    <w:p w:rsidR="002A4138" w:rsidRDefault="002A4138" w:rsidP="00E56A74">
      <w:r>
        <w:t>The Raiders have a handful of vehicles that are Mad Max like machinations of alien technology. They range from motor bikes to chariots to buggies. They like to use hit and run tactics. A head-on conflict with them may lead to a chase sequence where players can make jump saves to leap between vehicles.</w:t>
      </w:r>
    </w:p>
    <w:p w:rsidR="00E56A74" w:rsidRDefault="00E56A74" w:rsidP="00E56A74">
      <w:pPr>
        <w:pStyle w:val="Heading2"/>
      </w:pPr>
      <w:r>
        <w:t>The Camp</w:t>
      </w:r>
    </w:p>
    <w:p w:rsidR="00E56A74" w:rsidRDefault="00E56A74" w:rsidP="00E56A74">
      <w:bookmarkStart w:id="0" w:name="_GoBack"/>
      <w:bookmarkEnd w:id="0"/>
    </w:p>
    <w:p w:rsidR="00E56A74" w:rsidRDefault="00E56A74" w:rsidP="00E56A74">
      <w:pPr>
        <w:pStyle w:val="Heading2"/>
      </w:pPr>
      <w:r>
        <w:t>The Fortress</w:t>
      </w:r>
    </w:p>
    <w:p w:rsidR="00E56A74" w:rsidRDefault="00E56A74" w:rsidP="00E56A74"/>
    <w:p w:rsidR="00E56A74" w:rsidRDefault="00E56A74" w:rsidP="00E56A74">
      <w:pPr>
        <w:pStyle w:val="Heading3"/>
      </w:pPr>
      <w:r>
        <w:t>1: Garage</w:t>
      </w:r>
    </w:p>
    <w:p w:rsidR="00E56A74" w:rsidRDefault="00E56A74" w:rsidP="00E56A74"/>
    <w:p w:rsidR="00E56A74" w:rsidRDefault="00E56A74" w:rsidP="00E56A74">
      <w:pPr>
        <w:pStyle w:val="Heading3"/>
      </w:pPr>
      <w:r>
        <w:t>2: Engine Room</w:t>
      </w:r>
    </w:p>
    <w:p w:rsidR="00E56A74" w:rsidRDefault="00E56A74" w:rsidP="00E56A74"/>
    <w:p w:rsidR="00E56A74" w:rsidRDefault="00E56A74" w:rsidP="00E56A74">
      <w:pPr>
        <w:pStyle w:val="Heading3"/>
      </w:pPr>
      <w:r>
        <w:t>3: Guard’s Quarters</w:t>
      </w:r>
    </w:p>
    <w:p w:rsidR="00E56A74" w:rsidRDefault="00E56A74" w:rsidP="00E56A74"/>
    <w:p w:rsidR="00E56A74" w:rsidRDefault="00E56A74" w:rsidP="00E56A74">
      <w:pPr>
        <w:pStyle w:val="Heading3"/>
      </w:pPr>
      <w:r>
        <w:t>4: Chief’s Room</w:t>
      </w:r>
    </w:p>
    <w:p w:rsidR="00E56A74" w:rsidRDefault="00E56A74" w:rsidP="00E56A74"/>
    <w:p w:rsidR="00E56A74" w:rsidRDefault="00E56A74" w:rsidP="00E56A74">
      <w:pPr>
        <w:pStyle w:val="Heading3"/>
      </w:pPr>
      <w:r>
        <w:lastRenderedPageBreak/>
        <w:t>5: Kitchen</w:t>
      </w:r>
    </w:p>
    <w:p w:rsidR="00E56A74" w:rsidRDefault="00E56A74" w:rsidP="00E56A74"/>
    <w:p w:rsidR="00E56A74" w:rsidRDefault="00E56A74" w:rsidP="00E56A74">
      <w:pPr>
        <w:pStyle w:val="Heading3"/>
      </w:pPr>
      <w:r>
        <w:t>6: Bathroom</w:t>
      </w:r>
    </w:p>
    <w:p w:rsidR="00E56A74" w:rsidRDefault="00E56A74" w:rsidP="00E56A74"/>
    <w:p w:rsidR="00E56A74" w:rsidRDefault="00E56A74" w:rsidP="00E56A74">
      <w:pPr>
        <w:pStyle w:val="Heading3"/>
      </w:pPr>
      <w:r>
        <w:t>7: Living Area</w:t>
      </w:r>
    </w:p>
    <w:p w:rsidR="00E56A74" w:rsidRDefault="00E56A74" w:rsidP="00E56A74"/>
    <w:p w:rsidR="00E56A74" w:rsidRDefault="00E56A74" w:rsidP="00E56A74">
      <w:pPr>
        <w:pStyle w:val="Heading3"/>
      </w:pPr>
      <w:r>
        <w:t>8: Grand Hall</w:t>
      </w:r>
    </w:p>
    <w:p w:rsidR="00E56A74" w:rsidRDefault="00E56A74" w:rsidP="00E56A74"/>
    <w:p w:rsidR="00E56A74" w:rsidRDefault="00E56A74" w:rsidP="00E56A74">
      <w:pPr>
        <w:pStyle w:val="Heading3"/>
      </w:pPr>
      <w:r>
        <w:t>9: Helm</w:t>
      </w:r>
    </w:p>
    <w:p w:rsidR="00E56A74" w:rsidRPr="00E56A74" w:rsidRDefault="00E56A74" w:rsidP="00E56A74"/>
    <w:p w:rsidR="00E56A74" w:rsidRDefault="008C71FB" w:rsidP="008F0001">
      <w:pPr>
        <w:pStyle w:val="Heading1"/>
      </w:pPr>
      <w:r>
        <w:t>The Church’s Struggle</w:t>
      </w:r>
      <w:r w:rsidR="008F0001">
        <w:t xml:space="preserve"> (X)</w:t>
      </w:r>
    </w:p>
    <w:p w:rsidR="008F0001" w:rsidRPr="008F0001" w:rsidRDefault="008F0001" w:rsidP="008F0001">
      <w:r>
        <w:t xml:space="preserve">The church’s construction has been obstructed by faithful </w:t>
      </w:r>
      <w:proofErr w:type="spellStart"/>
      <w:r>
        <w:t>Hestian</w:t>
      </w:r>
      <w:proofErr w:type="spellEnd"/>
      <w:r>
        <w:t xml:space="preserve"> locals.</w:t>
      </w:r>
    </w:p>
    <w:p w:rsidR="00E56A74" w:rsidRDefault="00061A0D" w:rsidP="00E56A74">
      <w:pPr>
        <w:pStyle w:val="Heading2"/>
      </w:pPr>
      <w:r>
        <w:t xml:space="preserve">The </w:t>
      </w:r>
      <w:proofErr w:type="spellStart"/>
      <w:r>
        <w:t>Hestans</w:t>
      </w:r>
      <w:proofErr w:type="spellEnd"/>
    </w:p>
    <w:p w:rsidR="00061A0D" w:rsidRDefault="00027968" w:rsidP="00061A0D">
      <w:r>
        <w:t xml:space="preserve">The </w:t>
      </w:r>
      <w:proofErr w:type="spellStart"/>
      <w:r>
        <w:t>Hestan</w:t>
      </w:r>
      <w:proofErr w:type="spellEnd"/>
      <w:r>
        <w:t xml:space="preserve"> faith and language were a part of this region long before the Order of Truth moved in. As such, many of the locals keep the old ways</w:t>
      </w:r>
      <w:r w:rsidR="00F06FC8">
        <w:t xml:space="preserve">. Many people in </w:t>
      </w:r>
      <w:proofErr w:type="spellStart"/>
      <w:r w:rsidR="00F06FC8">
        <w:t>Nulvac</w:t>
      </w:r>
      <w:proofErr w:type="spellEnd"/>
      <w:r w:rsidR="00F06FC8">
        <w:t xml:space="preserve"> speak both The Truth and </w:t>
      </w:r>
      <w:proofErr w:type="spellStart"/>
      <w:r w:rsidR="00F06FC8">
        <w:t>Hestan</w:t>
      </w:r>
      <w:proofErr w:type="spellEnd"/>
      <w:r w:rsidR="00F06FC8">
        <w:t xml:space="preserve">, though some speak </w:t>
      </w:r>
      <w:proofErr w:type="spellStart"/>
      <w:r w:rsidR="00F06FC8">
        <w:t>Hestan</w:t>
      </w:r>
      <w:proofErr w:type="spellEnd"/>
      <w:r w:rsidR="00F06FC8">
        <w:t xml:space="preserve"> exclusively. Most traders in the region are bilingual or have an interpreter.</w:t>
      </w:r>
    </w:p>
    <w:p w:rsidR="00422567" w:rsidRDefault="00422567" w:rsidP="00061A0D"/>
    <w:p w:rsidR="00422567" w:rsidRDefault="00422567" w:rsidP="00061A0D">
      <w:r>
        <w:t xml:space="preserve">It is found that around town that some of the more devout among them resent the Order of Truth. They think their focus on material things </w:t>
      </w:r>
      <w:r w:rsidR="00A32616">
        <w:t xml:space="preserve">bringing salvation </w:t>
      </w:r>
      <w:r>
        <w:t xml:space="preserve">is short sighted and </w:t>
      </w:r>
      <w:r w:rsidR="00A32616">
        <w:t xml:space="preserve">that their insistence that their treatment of the Living God as another story is heresy. There is also some general xenophobia mixed in there. </w:t>
      </w:r>
    </w:p>
    <w:p w:rsidR="00F06FC8" w:rsidRDefault="00F06FC8" w:rsidP="00F06FC8">
      <w:pPr>
        <w:pStyle w:val="Heading3"/>
      </w:pPr>
      <w:r>
        <w:t>Beliefs</w:t>
      </w:r>
    </w:p>
    <w:p w:rsidR="00F06FC8" w:rsidRDefault="00F06FC8" w:rsidP="00F06FC8">
      <w:proofErr w:type="spellStart"/>
      <w:r>
        <w:t>Hestans</w:t>
      </w:r>
      <w:proofErr w:type="spellEnd"/>
      <w:r>
        <w:t xml:space="preserve"> follow </w:t>
      </w:r>
      <w:proofErr w:type="spellStart"/>
      <w:r>
        <w:t>Hestor</w:t>
      </w:r>
      <w:proofErr w:type="spellEnd"/>
      <w:r>
        <w:t xml:space="preserve">, the Living God. He is said to be as old as the world itself and yet a being of flesh and blood. The </w:t>
      </w:r>
      <w:proofErr w:type="spellStart"/>
      <w:r>
        <w:t>Hestans</w:t>
      </w:r>
      <w:proofErr w:type="spellEnd"/>
      <w:r>
        <w:t xml:space="preserve"> and the people of the world are all the mortal children of </w:t>
      </w:r>
      <w:proofErr w:type="spellStart"/>
      <w:r>
        <w:t>Hestor</w:t>
      </w:r>
      <w:proofErr w:type="spellEnd"/>
      <w:r>
        <w:t xml:space="preserve"> and by their mortality inferior to him. </w:t>
      </w:r>
      <w:r w:rsidR="00422567">
        <w:t xml:space="preserve">Some accept this fact and dedicate their life to serving the one immortal being, others try to change it and extend their own lives. </w:t>
      </w:r>
      <w:proofErr w:type="spellStart"/>
      <w:r w:rsidR="00422567">
        <w:t>Hestan</w:t>
      </w:r>
      <w:proofErr w:type="spellEnd"/>
      <w:r w:rsidR="00422567">
        <w:t xml:space="preserve"> beliefs are primarily carried via oral tradition. As such they can vary from place to place.</w:t>
      </w:r>
    </w:p>
    <w:p w:rsidR="00422567" w:rsidRDefault="00422567" w:rsidP="00F06FC8"/>
    <w:p w:rsidR="00422567" w:rsidRPr="00F06FC8" w:rsidRDefault="00422567" w:rsidP="00F06FC8">
      <w:r>
        <w:t xml:space="preserve">In </w:t>
      </w:r>
      <w:proofErr w:type="spellStart"/>
      <w:r>
        <w:t>Nulvac</w:t>
      </w:r>
      <w:proofErr w:type="spellEnd"/>
      <w:r>
        <w:t xml:space="preserve">, a couple pillars of the </w:t>
      </w:r>
      <w:proofErr w:type="spellStart"/>
      <w:r>
        <w:t>Hestan</w:t>
      </w:r>
      <w:proofErr w:type="spellEnd"/>
      <w:r>
        <w:t xml:space="preserve"> faith are self-sufficiency, the preservation of health (which sometimes leads to spirit healing and strange health myths), and a love of fellow man (at least the strong among them) as with mortality, only cooperation allows progress.</w:t>
      </w:r>
    </w:p>
    <w:p w:rsidR="00061A0D" w:rsidRDefault="00027968" w:rsidP="00061A0D">
      <w:pPr>
        <w:pStyle w:val="Heading2"/>
      </w:pPr>
      <w:r>
        <w:t>The Preacher f</w:t>
      </w:r>
      <w:r w:rsidR="00061A0D">
        <w:t>rom the Forrest</w:t>
      </w:r>
    </w:p>
    <w:p w:rsidR="00061A0D" w:rsidRDefault="00A32616" w:rsidP="00061A0D">
      <w:r>
        <w:rPr>
          <w:i/>
        </w:rPr>
        <w:t>This is uncovered by the players, not given</w:t>
      </w:r>
    </w:p>
    <w:p w:rsidR="00A32616" w:rsidRDefault="00A32616" w:rsidP="00061A0D"/>
    <w:p w:rsidR="00A32616" w:rsidRDefault="00A32616" w:rsidP="00061A0D">
      <w:r>
        <w:t xml:space="preserve">A disciple of </w:t>
      </w:r>
      <w:proofErr w:type="spellStart"/>
      <w:r>
        <w:t>Hestor</w:t>
      </w:r>
      <w:proofErr w:type="spellEnd"/>
      <w:r>
        <w:t xml:space="preserve"> has entered </w:t>
      </w:r>
      <w:proofErr w:type="spellStart"/>
      <w:r>
        <w:t>Nulvac</w:t>
      </w:r>
      <w:proofErr w:type="spellEnd"/>
      <w:r>
        <w:t xml:space="preserve"> without much fan fair. He has been whipping up the more devout followers and planting the seeds of distrust of the Order of Truth and organizing hits against them. This man is smart and has kept his actions subtle, but he has found allies in the city that also want the Order gotten rid of. </w:t>
      </w:r>
      <w:r w:rsidR="00FD630F">
        <w:t xml:space="preserve">Just as </w:t>
      </w:r>
      <w:proofErr w:type="spellStart"/>
      <w:r w:rsidR="00FD630F">
        <w:t>Nulvac</w:t>
      </w:r>
      <w:proofErr w:type="spellEnd"/>
      <w:r w:rsidR="00FD630F">
        <w:t xml:space="preserve"> is seen as a frontier town against the unknown by the Order, it is too seen as a border town against the Amber Papacy by the </w:t>
      </w:r>
      <w:proofErr w:type="spellStart"/>
      <w:r w:rsidR="00FD630F">
        <w:t>Hestans</w:t>
      </w:r>
      <w:proofErr w:type="spellEnd"/>
      <w:r w:rsidR="00FD630F">
        <w:t>.</w:t>
      </w:r>
      <w:r w:rsidR="00FD630F">
        <w:br/>
      </w:r>
    </w:p>
    <w:p w:rsidR="00FD630F" w:rsidRPr="00A32616" w:rsidRDefault="00FD630F" w:rsidP="00061A0D">
      <w:r>
        <w:t xml:space="preserve">The preacher from the forest is named </w:t>
      </w:r>
      <w:proofErr w:type="spellStart"/>
      <w:r>
        <w:t>Hasgerbal</w:t>
      </w:r>
      <w:proofErr w:type="spellEnd"/>
      <w:r>
        <w:t xml:space="preserve"> and claims to have personally served the Living God. He is staying in the Garrison disguised as one of the town guard. This is how he moves around the city unnoticed and knows when supplies are coming to the church. The more protection they put them under, the more he knows. If he finds that the PCs are on to him he is liable to flee, ending most of the sabotage. </w:t>
      </w:r>
    </w:p>
    <w:p w:rsidR="00061A0D" w:rsidRPr="00061A0D" w:rsidRDefault="00061A0D" w:rsidP="00061A0D">
      <w:pPr>
        <w:pStyle w:val="Heading2"/>
      </w:pPr>
      <w:r>
        <w:t>Allegiances</w:t>
      </w:r>
    </w:p>
    <w:p w:rsidR="00061A0D" w:rsidRDefault="00061A0D" w:rsidP="00061A0D"/>
    <w:p w:rsidR="00061A0D" w:rsidRDefault="00061A0D" w:rsidP="00061A0D">
      <w:pPr>
        <w:pStyle w:val="Heading2"/>
      </w:pPr>
      <w:r>
        <w:t>Disappearance of Rask</w:t>
      </w:r>
    </w:p>
    <w:p w:rsidR="00061A0D" w:rsidRDefault="0087168F" w:rsidP="00061A0D">
      <w:r>
        <w:t xml:space="preserve">While the PCs investigate the town, Rask goes missing. It was in the middle of the Triangle Market. He had been taken and caged in the basement of a refinery. He is planned to be an offering to </w:t>
      </w:r>
      <w:proofErr w:type="spellStart"/>
      <w:r>
        <w:t>Hestor</w:t>
      </w:r>
      <w:proofErr w:type="spellEnd"/>
      <w:r>
        <w:t xml:space="preserve"> and so is going to be shipped out in a couple days’ time. This was the idea of </w:t>
      </w:r>
      <w:proofErr w:type="spellStart"/>
      <w:r>
        <w:t>Hasgerbal</w:t>
      </w:r>
      <w:proofErr w:type="spellEnd"/>
      <w:r>
        <w:t xml:space="preserve"> but executed by </w:t>
      </w:r>
      <w:proofErr w:type="spellStart"/>
      <w:r>
        <w:t>Gano</w:t>
      </w:r>
      <w:proofErr w:type="spellEnd"/>
      <w:r>
        <w:t xml:space="preserve"> and his connection to the traders in the town.  </w:t>
      </w:r>
    </w:p>
    <w:p w:rsidR="00061A0D" w:rsidRDefault="008F15EF" w:rsidP="008F15EF">
      <w:pPr>
        <w:pStyle w:val="Heading2"/>
      </w:pPr>
      <w:r>
        <w:t>The Strange Nano</w:t>
      </w:r>
    </w:p>
    <w:p w:rsidR="008F15EF" w:rsidRDefault="0087168F" w:rsidP="008F15EF">
      <w:r>
        <w:t xml:space="preserve">As the investigation continues </w:t>
      </w:r>
      <w:r w:rsidR="008F0001">
        <w:t xml:space="preserve">a mysterious </w:t>
      </w:r>
      <w:proofErr w:type="spellStart"/>
      <w:r w:rsidR="008F0001">
        <w:t>nano</w:t>
      </w:r>
      <w:proofErr w:type="spellEnd"/>
      <w:r w:rsidR="008F0001">
        <w:t xml:space="preserve"> shows up and attempts to burn down the church. This sets back the construction. The Nano is the sister of the Mayor, who attempts to protect her. Her name is Zin.</w:t>
      </w:r>
    </w:p>
    <w:p w:rsidR="008F15EF" w:rsidRDefault="008F15EF" w:rsidP="008F15EF">
      <w:pPr>
        <w:pStyle w:val="Heading2"/>
      </w:pPr>
      <w:r>
        <w:t>Defeating the Zealots</w:t>
      </w:r>
    </w:p>
    <w:p w:rsidR="008F0001" w:rsidRPr="008F0001" w:rsidRDefault="008F0001" w:rsidP="008F0001">
      <w:r>
        <w:t xml:space="preserve">The Zealots are defeated if </w:t>
      </w:r>
      <w:proofErr w:type="spellStart"/>
      <w:r>
        <w:t>Hasgerbal</w:t>
      </w:r>
      <w:proofErr w:type="spellEnd"/>
      <w:r>
        <w:t xml:space="preserve"> is killed or driven out, or some form of protection is set up around the chapel. </w:t>
      </w:r>
    </w:p>
    <w:sectPr w:rsidR="008F0001" w:rsidRPr="008F00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1"/>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62"/>
    <w:rsid w:val="00027968"/>
    <w:rsid w:val="00061A0D"/>
    <w:rsid w:val="002A3EEF"/>
    <w:rsid w:val="002A4138"/>
    <w:rsid w:val="00422567"/>
    <w:rsid w:val="004D5438"/>
    <w:rsid w:val="006937F5"/>
    <w:rsid w:val="0070766A"/>
    <w:rsid w:val="00722BDD"/>
    <w:rsid w:val="0087168F"/>
    <w:rsid w:val="008C71FB"/>
    <w:rsid w:val="008F0001"/>
    <w:rsid w:val="008F15EF"/>
    <w:rsid w:val="009B5462"/>
    <w:rsid w:val="009F64B7"/>
    <w:rsid w:val="00A32616"/>
    <w:rsid w:val="00BA6EF8"/>
    <w:rsid w:val="00DD3E8E"/>
    <w:rsid w:val="00E310E2"/>
    <w:rsid w:val="00E56A74"/>
    <w:rsid w:val="00EF7DC7"/>
    <w:rsid w:val="00F06FC8"/>
    <w:rsid w:val="00FD6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90C6"/>
  <w15:chartTrackingRefBased/>
  <w15:docId w15:val="{B0A14AE3-5ECB-487B-8C6E-992A98994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5462"/>
    <w:rPr>
      <w:rFonts w:ascii="Arial" w:hAnsi="Arial"/>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E310E2"/>
    <w:rPr>
      <w:b/>
      <w:szCs w:val="32"/>
    </w:rPr>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AppData\Roaming\Microsoft\Templates\Classic%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98C67539-F24C-4C1A-AAF3-F8BE4C7F82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Classic (blank).dotx</Template>
  <TotalTime>222</TotalTime>
  <Pages>6</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Classic</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Classic</dc:title>
  <dc:creator>Ivan</dc:creator>
  <cp:keywords/>
  <cp:lastModifiedBy>Ivan</cp:lastModifiedBy>
  <cp:revision>4</cp:revision>
  <dcterms:created xsi:type="dcterms:W3CDTF">2018-08-18T05:08:00Z</dcterms:created>
  <dcterms:modified xsi:type="dcterms:W3CDTF">2018-08-20T04:31:00Z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TC027860379991</vt:lpwstr>
  </property>
</Properties>
</file>