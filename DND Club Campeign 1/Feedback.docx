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8D6D" w14:textId="77777777" w:rsidR="001354D0" w:rsidRDefault="001354D0" w:rsidP="001354D0">
      <w:pPr>
        <w:pStyle w:val="Title"/>
      </w:pPr>
      <w:r>
        <w:t>Feedback</w:t>
      </w:r>
    </w:p>
    <w:p w14:paraId="6FE66655" w14:textId="77777777" w:rsidR="001354D0" w:rsidRDefault="001354D0" w:rsidP="001354D0">
      <w:pPr>
        <w:pStyle w:val="Heading1"/>
      </w:pPr>
      <w:r>
        <w:t>Character Backstory Elements</w:t>
      </w:r>
    </w:p>
    <w:p w14:paraId="4392F6B1" w14:textId="77777777" w:rsidR="001354D0" w:rsidRDefault="001354D0" w:rsidP="001354D0"/>
    <w:p w14:paraId="640D3DF3" w14:textId="77777777" w:rsidR="001354D0" w:rsidRDefault="001354D0" w:rsidP="001354D0">
      <w:pPr>
        <w:pStyle w:val="Heading1"/>
      </w:pPr>
      <w:r>
        <w:t>Session 1</w:t>
      </w:r>
    </w:p>
    <w:p w14:paraId="43481357" w14:textId="079D4332" w:rsidR="008F0001" w:rsidRDefault="008F0001" w:rsidP="001354D0">
      <w:r w:rsidRPr="00B42269">
        <w:t xml:space="preserve"> </w:t>
      </w:r>
    </w:p>
    <w:p w14:paraId="37278F16" w14:textId="7B425069" w:rsidR="001354D0" w:rsidRDefault="001354D0" w:rsidP="001354D0">
      <w:pPr>
        <w:pStyle w:val="Heading2"/>
      </w:pPr>
      <w:r>
        <w:t>What next?</w:t>
      </w:r>
    </w:p>
    <w:p w14:paraId="3A13C9E0" w14:textId="77777777" w:rsidR="001354D0" w:rsidRPr="001354D0" w:rsidRDefault="001354D0" w:rsidP="001354D0">
      <w:bookmarkStart w:id="0" w:name="_GoBack"/>
      <w:bookmarkEnd w:id="0"/>
    </w:p>
    <w:sectPr w:rsidR="001354D0" w:rsidRPr="0013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E8E"/>
    <w:multiLevelType w:val="hybridMultilevel"/>
    <w:tmpl w:val="410C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53CE"/>
    <w:multiLevelType w:val="hybridMultilevel"/>
    <w:tmpl w:val="DC00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1885"/>
    <w:multiLevelType w:val="hybridMultilevel"/>
    <w:tmpl w:val="D276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24682"/>
    <w:multiLevelType w:val="hybridMultilevel"/>
    <w:tmpl w:val="4864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E7AD3"/>
    <w:multiLevelType w:val="hybridMultilevel"/>
    <w:tmpl w:val="83FC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57DE4"/>
    <w:multiLevelType w:val="hybridMultilevel"/>
    <w:tmpl w:val="D612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C3F76"/>
    <w:multiLevelType w:val="hybridMultilevel"/>
    <w:tmpl w:val="80A2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04979"/>
    <w:multiLevelType w:val="hybridMultilevel"/>
    <w:tmpl w:val="2958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91178"/>
    <w:multiLevelType w:val="hybridMultilevel"/>
    <w:tmpl w:val="71D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016A5"/>
    <w:multiLevelType w:val="hybridMultilevel"/>
    <w:tmpl w:val="C64E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62"/>
    <w:rsid w:val="00010559"/>
    <w:rsid w:val="00027968"/>
    <w:rsid w:val="00061A0D"/>
    <w:rsid w:val="00094ECF"/>
    <w:rsid w:val="00097C15"/>
    <w:rsid w:val="001354D0"/>
    <w:rsid w:val="002132BE"/>
    <w:rsid w:val="002430D2"/>
    <w:rsid w:val="002A3EEF"/>
    <w:rsid w:val="002A4138"/>
    <w:rsid w:val="003503BE"/>
    <w:rsid w:val="00422567"/>
    <w:rsid w:val="00471ABD"/>
    <w:rsid w:val="00475A45"/>
    <w:rsid w:val="004B72F5"/>
    <w:rsid w:val="004C33E9"/>
    <w:rsid w:val="004D5438"/>
    <w:rsid w:val="00587EA4"/>
    <w:rsid w:val="00615E26"/>
    <w:rsid w:val="006937F5"/>
    <w:rsid w:val="006942C8"/>
    <w:rsid w:val="0070766A"/>
    <w:rsid w:val="00722BDD"/>
    <w:rsid w:val="0087168F"/>
    <w:rsid w:val="008C71FB"/>
    <w:rsid w:val="008E589E"/>
    <w:rsid w:val="008F0001"/>
    <w:rsid w:val="008F09A0"/>
    <w:rsid w:val="008F15EF"/>
    <w:rsid w:val="009309FB"/>
    <w:rsid w:val="00950647"/>
    <w:rsid w:val="009B5462"/>
    <w:rsid w:val="009F64B7"/>
    <w:rsid w:val="00A15292"/>
    <w:rsid w:val="00A32616"/>
    <w:rsid w:val="00A52524"/>
    <w:rsid w:val="00A603D9"/>
    <w:rsid w:val="00A731E8"/>
    <w:rsid w:val="00AD482B"/>
    <w:rsid w:val="00B42269"/>
    <w:rsid w:val="00B45B88"/>
    <w:rsid w:val="00B55102"/>
    <w:rsid w:val="00BA6EF8"/>
    <w:rsid w:val="00BE0F83"/>
    <w:rsid w:val="00C566F1"/>
    <w:rsid w:val="00CC5F6A"/>
    <w:rsid w:val="00CD3D3A"/>
    <w:rsid w:val="00D26994"/>
    <w:rsid w:val="00D67248"/>
    <w:rsid w:val="00DD3E8E"/>
    <w:rsid w:val="00E17D63"/>
    <w:rsid w:val="00E310E2"/>
    <w:rsid w:val="00E56A74"/>
    <w:rsid w:val="00EF7DC7"/>
    <w:rsid w:val="00F06FC8"/>
    <w:rsid w:val="00FD630F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6229"/>
  <w15:chartTrackingRefBased/>
  <w15:docId w15:val="{B0A14AE3-5ECB-487B-8C6E-992A9899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462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310E2"/>
    <w:rPr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(blank).dotx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Ivan</dc:creator>
  <cp:keywords/>
  <cp:lastModifiedBy>Ivan</cp:lastModifiedBy>
  <cp:revision>3</cp:revision>
  <dcterms:created xsi:type="dcterms:W3CDTF">2018-08-31T18:32:00Z</dcterms:created>
  <dcterms:modified xsi:type="dcterms:W3CDTF">2018-08-31T18:33:00Z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</Properties>
</file>